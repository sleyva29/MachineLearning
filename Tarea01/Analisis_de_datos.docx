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7F811" w14:textId="20345419" w:rsidR="00021C04" w:rsidRDefault="00D76AB2">
      <w:r>
        <w:rPr>
          <w:noProof/>
        </w:rPr>
        <w:drawing>
          <wp:anchor distT="0" distB="0" distL="114300" distR="114300" simplePos="0" relativeHeight="251657216" behindDoc="1" locked="0" layoutInCell="1" allowOverlap="1" wp14:anchorId="33A8FA4E" wp14:editId="79BF8AFF">
            <wp:simplePos x="0" y="0"/>
            <wp:positionH relativeFrom="column">
              <wp:posOffset>-163830</wp:posOffset>
            </wp:positionH>
            <wp:positionV relativeFrom="paragraph">
              <wp:posOffset>14312</wp:posOffset>
            </wp:positionV>
            <wp:extent cx="7926515" cy="317060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6515" cy="3170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-5" w:type="dxa"/>
        <w:tblCellMar>
          <w:left w:w="115" w:type="dxa"/>
          <w:right w:w="720" w:type="dxa"/>
        </w:tblCellMar>
        <w:tblLook w:val="0000" w:firstRow="0" w:lastRow="0" w:firstColumn="0" w:lastColumn="0" w:noHBand="0" w:noVBand="0"/>
      </w:tblPr>
      <w:tblGrid>
        <w:gridCol w:w="10985"/>
      </w:tblGrid>
      <w:tr w:rsidR="00021C04" w14:paraId="4FCE8B40" w14:textId="77777777" w:rsidTr="00A1111B">
        <w:trPr>
          <w:trHeight w:val="7553"/>
        </w:trPr>
        <w:tc>
          <w:tcPr>
            <w:tcW w:w="12229" w:type="dxa"/>
          </w:tcPr>
          <w:p w14:paraId="2A746EE2" w14:textId="4EDAF4B6" w:rsidR="00021C04" w:rsidRDefault="0007049B" w:rsidP="00D76AB2">
            <w:pPr>
              <w:ind w:left="720"/>
            </w:pPr>
            <w:r w:rsidRPr="00B95423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0680717C" wp14:editId="75FB6A31">
                  <wp:simplePos x="0" y="0"/>
                  <wp:positionH relativeFrom="column">
                    <wp:posOffset>1289295</wp:posOffset>
                  </wp:positionH>
                  <wp:positionV relativeFrom="paragraph">
                    <wp:posOffset>53340</wp:posOffset>
                  </wp:positionV>
                  <wp:extent cx="4821637" cy="944905"/>
                  <wp:effectExtent l="0" t="0" r="0" b="0"/>
                  <wp:wrapNone/>
                  <wp:docPr id="2" name="Imagen 5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Text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1637" cy="944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76AB2">
              <w:rPr>
                <w:noProof/>
              </w:rPr>
              <mc:AlternateContent>
                <mc:Choice Requires="wpg">
                  <w:drawing>
                    <wp:inline distT="0" distB="0" distL="0" distR="0" wp14:anchorId="6B6D9666" wp14:editId="4EEED33A">
                      <wp:extent cx="6657975" cy="8743950"/>
                      <wp:effectExtent l="0" t="0" r="9525" b="0"/>
                      <wp:docPr id="9" name="Group 9" descr="Title and text&#10;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7975" cy="8743950"/>
                                <a:chOff x="0" y="0"/>
                                <a:chExt cx="6657975" cy="8743950"/>
                              </a:xfrm>
                            </wpg:grpSpPr>
                            <wps:wsp>
                              <wps:cNvPr id="6" name="Text Box 6"/>
                              <wps:cNvSpPr txBox="1"/>
                              <wps:spPr>
                                <a:xfrm>
                                  <a:off x="76192" y="3228974"/>
                                  <a:ext cx="3440732" cy="1800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A5C6771" w14:textId="54E5E20A" w:rsidR="00D76AB2" w:rsidRPr="0007049B" w:rsidRDefault="0007049B" w:rsidP="00262B92">
                                    <w:pPr>
                                      <w:pStyle w:val="Title"/>
                                      <w:ind w:left="0"/>
                                      <w:jc w:val="center"/>
                                      <w:rPr>
                                        <w:color w:val="D9D9D9" w:themeColor="background1" w:themeShade="D9"/>
                                        <w:sz w:val="72"/>
                                        <w:szCs w:val="52"/>
                                      </w:rPr>
                                    </w:pPr>
                                    <w:r w:rsidRPr="0007049B">
                                      <w:rPr>
                                        <w:color w:val="D9D9D9" w:themeColor="background1" w:themeShade="D9"/>
                                        <w:sz w:val="72"/>
                                        <w:szCs w:val="52"/>
                                      </w:rPr>
                                      <w:t>Machine Learning</w:t>
                                    </w:r>
                                  </w:p>
                                  <w:p w14:paraId="75F95BD3" w14:textId="3B2A2A7E" w:rsidR="00D76AB2" w:rsidRDefault="00262B92" w:rsidP="00262B92">
                                    <w:pPr>
                                      <w:pStyle w:val="Subtitle"/>
                                      <w:ind w:left="0"/>
                                      <w:jc w:val="center"/>
                                    </w:pPr>
                                    <w:r>
                                      <w:t>Tarea 01</w:t>
                                    </w:r>
                                  </w:p>
                                  <w:p w14:paraId="5BACF61E" w14:textId="43FC7F48" w:rsidR="00434695" w:rsidRPr="00434695" w:rsidRDefault="00434695" w:rsidP="00434695">
                                    <w:pPr>
                                      <w:rPr>
                                        <w:color w:val="D0CECE" w:themeColor="background2" w:themeShade="E6"/>
                                      </w:rPr>
                                    </w:pPr>
                                    <w:r w:rsidRPr="00434695">
                                      <w:rPr>
                                        <w:color w:val="D0CECE" w:themeColor="background2" w:themeShade="E6"/>
                                      </w:rPr>
                                      <w:t>Alumna: Sheila Leyva López.</w:t>
                                    </w:r>
                                  </w:p>
                                  <w:p w14:paraId="48ABB743" w14:textId="7D0CD1D7" w:rsidR="00434695" w:rsidRPr="00434695" w:rsidRDefault="00434695" w:rsidP="00434695">
                                    <w:pPr>
                                      <w:rPr>
                                        <w:color w:val="D0CECE" w:themeColor="background2" w:themeShade="E6"/>
                                      </w:rPr>
                                    </w:pPr>
                                    <w:r w:rsidRPr="00434695">
                                      <w:rPr>
                                        <w:color w:val="D0CECE" w:themeColor="background2" w:themeShade="E6"/>
                                      </w:rPr>
                                      <w:t>e-mail: sheileyva29@gmail.com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Text Box 7"/>
                              <wps:cNvSpPr txBox="1"/>
                              <wps:spPr>
                                <a:xfrm>
                                  <a:off x="76200" y="0"/>
                                  <a:ext cx="6394939" cy="10687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7673B13" w14:textId="6752CF5C" w:rsidR="00D76AB2" w:rsidRDefault="00D76AB2" w:rsidP="00D76AB2">
                                    <w:pPr>
                                      <w:pStyle w:val="Heading2"/>
                                      <w:ind w:left="720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0" y="5322277"/>
                                  <a:ext cx="6657975" cy="34216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4067D31" w14:textId="5FCC701F" w:rsidR="00262B92" w:rsidRPr="001F0884" w:rsidRDefault="00434695" w:rsidP="00434695">
                                    <w:pPr>
                                      <w:pStyle w:val="Heading1"/>
                                      <w:rPr>
                                        <w:color w:val="C6008D"/>
                                        <w:lang w:val="en-US"/>
                                      </w:rPr>
                                    </w:pPr>
                                    <w:r w:rsidRPr="001F0884">
                                      <w:rPr>
                                        <w:color w:val="C6008D"/>
                                      </w:rPr>
                                      <w:t>Introducción</w:t>
                                    </w:r>
                                  </w:p>
                                  <w:p w14:paraId="466E4C70" w14:textId="77777777" w:rsidR="00434695" w:rsidRPr="00434695" w:rsidRDefault="00434695" w:rsidP="00434695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6D9666" id="Group 9" o:spid="_x0000_s1026" alt="Title and text&#10;" style="width:524.25pt;height:688.5pt;mso-position-horizontal-relative:char;mso-position-vertical-relative:line" coordsize="66579,87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" o:spid="_x0000_s1027" type="#_x0000_t202" style="position:absolute;left:761;top:32289;width:34408;height:18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" fillcolor="#323e4f [2415]" stroked="f" strokeweight=".5pt">
                        <v:textbox>
                          <w:txbxContent>
                            <w:p w14:paraId="6A5C6771" w14:textId="54E5E20A" w:rsidR="00D76AB2" w:rsidRPr="0007049B" w:rsidRDefault="0007049B" w:rsidP="00262B92">
                              <w:pPr>
                                <w:pStyle w:val="Title"/>
                                <w:ind w:left="0"/>
                                <w:jc w:val="center"/>
                                <w:rPr>
                                  <w:color w:val="D9D9D9" w:themeColor="background1" w:themeShade="D9"/>
                                  <w:sz w:val="72"/>
                                  <w:szCs w:val="52"/>
                                </w:rPr>
                              </w:pPr>
                              <w:r w:rsidRPr="0007049B">
                                <w:rPr>
                                  <w:color w:val="D9D9D9" w:themeColor="background1" w:themeShade="D9"/>
                                  <w:sz w:val="72"/>
                                  <w:szCs w:val="52"/>
                                </w:rPr>
                                <w:t xml:space="preserve">Machine </w:t>
                              </w:r>
                              <w:proofErr w:type="spellStart"/>
                              <w:r w:rsidRPr="0007049B">
                                <w:rPr>
                                  <w:color w:val="D9D9D9" w:themeColor="background1" w:themeShade="D9"/>
                                  <w:sz w:val="72"/>
                                  <w:szCs w:val="52"/>
                                </w:rPr>
                                <w:t>Learning</w:t>
                              </w:r>
                              <w:proofErr w:type="spellEnd"/>
                            </w:p>
                            <w:p w14:paraId="75F95BD3" w14:textId="3B2A2A7E" w:rsidR="00D76AB2" w:rsidRDefault="00262B92" w:rsidP="00262B92">
                              <w:pPr>
                                <w:pStyle w:val="Subtitle"/>
                                <w:ind w:left="0"/>
                                <w:jc w:val="center"/>
                              </w:pPr>
                              <w:r>
                                <w:t>Tarea 01</w:t>
                              </w:r>
                            </w:p>
                            <w:p w14:paraId="5BACF61E" w14:textId="43FC7F48" w:rsidR="00434695" w:rsidRPr="00434695" w:rsidRDefault="00434695" w:rsidP="00434695">
                              <w:pPr>
                                <w:rPr>
                                  <w:color w:val="D0CECE" w:themeColor="background2" w:themeShade="E6"/>
                                </w:rPr>
                              </w:pPr>
                              <w:r w:rsidRPr="00434695">
                                <w:rPr>
                                  <w:color w:val="D0CECE" w:themeColor="background2" w:themeShade="E6"/>
                                </w:rPr>
                                <w:t>Alumna: Sheila Leyva López.</w:t>
                              </w:r>
                            </w:p>
                            <w:p w14:paraId="48ABB743" w14:textId="7D0CD1D7" w:rsidR="00434695" w:rsidRPr="00434695" w:rsidRDefault="00434695" w:rsidP="00434695">
                              <w:pPr>
                                <w:rPr>
                                  <w:color w:val="D0CECE" w:themeColor="background2" w:themeShade="E6"/>
                                </w:rPr>
                              </w:pPr>
                              <w:r w:rsidRPr="00434695">
                                <w:rPr>
                                  <w:color w:val="D0CECE" w:themeColor="background2" w:themeShade="E6"/>
                                </w:rPr>
                                <w:t>e-mail: sheileyva29@gmail.com</w:t>
                              </w:r>
                            </w:p>
                          </w:txbxContent>
                        </v:textbox>
                      </v:shape>
                      <v:shape id="Text Box 7" o:spid="_x0000_s1028" type="#_x0000_t202" style="position:absolute;left:762;width:63949;height:10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" fillcolor="#f2f2f2 [3052]" stroked="f" strokeweight=".5pt">
                        <v:textbox>
                          <w:txbxContent>
                            <w:p w14:paraId="27673B13" w14:textId="6752CF5C" w:rsidR="00D76AB2" w:rsidRDefault="00D76AB2" w:rsidP="00D76AB2">
                              <w:pPr>
                                <w:pStyle w:val="Heading2"/>
                                <w:ind w:left="720"/>
                              </w:pPr>
                            </w:p>
                          </w:txbxContent>
                        </v:textbox>
                      </v:shape>
                      <v:shape id="Text Box 8" o:spid="_x0000_s1029" type="#_x0000_t202" style="position:absolute;top:53222;width:66579;height:34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    <v:textbox>
                          <w:txbxContent>
                            <w:p w14:paraId="24067D31" w14:textId="5FCC701F" w:rsidR="00262B92" w:rsidRPr="001F0884" w:rsidRDefault="00434695" w:rsidP="00434695">
                              <w:pPr>
                                <w:pStyle w:val="Heading1"/>
                                <w:rPr>
                                  <w:color w:val="C6008D"/>
                                  <w:lang w:val="en-US"/>
                                </w:rPr>
                              </w:pPr>
                              <w:r w:rsidRPr="001F0884">
                                <w:rPr>
                                  <w:color w:val="C6008D"/>
                                </w:rPr>
                                <w:t>Introducción</w:t>
                              </w:r>
                            </w:p>
                            <w:p w14:paraId="466E4C70" w14:textId="77777777" w:rsidR="00434695" w:rsidRPr="00434695" w:rsidRDefault="00434695" w:rsidP="0043469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1111B" w14:paraId="1FFB88B9" w14:textId="77777777" w:rsidTr="00A1111B">
        <w:trPr>
          <w:trHeight w:val="900"/>
        </w:trPr>
        <w:tc>
          <w:tcPr>
            <w:tcW w:w="12229" w:type="dxa"/>
            <w:vAlign w:val="bottom"/>
          </w:tcPr>
          <w:p w14:paraId="41C0E41A" w14:textId="77777777" w:rsidR="00A1111B" w:rsidRDefault="00A1111B" w:rsidP="00A1111B">
            <w:pPr>
              <w:ind w:left="720"/>
              <w:jc w:val="right"/>
              <w:rPr>
                <w:noProof/>
              </w:rPr>
            </w:pPr>
            <w:r>
              <w:rPr>
                <w:noProof/>
              </w:rPr>
              <w:t>Page 1</w:t>
            </w:r>
          </w:p>
        </w:tc>
      </w:tr>
    </w:tbl>
    <w:p w14:paraId="0FB8DB6E" w14:textId="77777777" w:rsidR="000B4502" w:rsidRDefault="000B4502"/>
    <w:p w14:paraId="41C6C39B" w14:textId="52620C59" w:rsidR="000B4502" w:rsidRDefault="001F0884">
      <w:r w:rsidRPr="000B450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C25100C" wp14:editId="34C16866">
                <wp:simplePos x="0" y="0"/>
                <wp:positionH relativeFrom="column">
                  <wp:posOffset>4073236</wp:posOffset>
                </wp:positionH>
                <wp:positionV relativeFrom="paragraph">
                  <wp:posOffset>237505</wp:posOffset>
                </wp:positionV>
                <wp:extent cx="2933206" cy="1472541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206" cy="14725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0CE774" w14:textId="38C5B601" w:rsidR="00434695" w:rsidRPr="001F0884" w:rsidRDefault="00434695" w:rsidP="00434695">
                            <w:pPr>
                              <w:pStyle w:val="Heading1"/>
                              <w:rPr>
                                <w:color w:val="C6008D"/>
                              </w:rPr>
                            </w:pPr>
                            <w:r w:rsidRPr="001F0884">
                              <w:rPr>
                                <w:color w:val="C6008D"/>
                              </w:rPr>
                              <w:t>Objetivo</w:t>
                            </w:r>
                          </w:p>
                          <w:p w14:paraId="004CB7F7" w14:textId="36E0AB00" w:rsidR="00515218" w:rsidRPr="00434695" w:rsidRDefault="00434695" w:rsidP="00434695">
                            <w:pPr>
                              <w:pStyle w:val="NoSpacing"/>
                              <w:jc w:val="both"/>
                              <w:rPr>
                                <w:color w:val="44546A" w:themeColor="text2"/>
                                <w:lang w:val="es-MX"/>
                              </w:rPr>
                            </w:pPr>
                            <w:r w:rsidRPr="00434695">
                              <w:rPr>
                                <w:rFonts w:ascii="PT Serif" w:hAnsi="PT Serif"/>
                                <w:color w:val="000000"/>
                                <w:lang w:val="es-MX"/>
                              </w:rPr>
                              <w:t>Desarrollar habilidades en el manejo de datos, mediante el lenguaje de programación de python, para su aplicación en Machine Learning.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5100C" id="Text Box 12" o:spid="_x0000_s1030" type="#_x0000_t202" style="position:absolute;margin-left:320.75pt;margin-top:18.7pt;width:230.95pt;height:115.9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" filled="f" stroked="f" strokeweight=".5pt">
                <v:textbox>
                  <w:txbxContent>
                    <w:p w14:paraId="640CE774" w14:textId="38C5B601" w:rsidR="00434695" w:rsidRPr="001F0884" w:rsidRDefault="00434695" w:rsidP="00434695">
                      <w:pPr>
                        <w:pStyle w:val="Heading1"/>
                        <w:rPr>
                          <w:color w:val="C6008D"/>
                        </w:rPr>
                      </w:pPr>
                      <w:r w:rsidRPr="001F0884">
                        <w:rPr>
                          <w:color w:val="C6008D"/>
                        </w:rPr>
                        <w:t>Objetivo</w:t>
                      </w:r>
                    </w:p>
                    <w:p w14:paraId="004CB7F7" w14:textId="36E0AB00" w:rsidR="00515218" w:rsidRPr="00434695" w:rsidRDefault="00434695" w:rsidP="00434695">
                      <w:pPr>
                        <w:pStyle w:val="NoSpacing"/>
                        <w:jc w:val="both"/>
                        <w:rPr>
                          <w:color w:val="44546A" w:themeColor="text2"/>
                          <w:lang w:val="es-MX"/>
                        </w:rPr>
                      </w:pPr>
                      <w:r w:rsidRPr="00434695">
                        <w:rPr>
                          <w:rFonts w:ascii="PT Serif" w:hAnsi="PT Serif"/>
                          <w:color w:val="000000"/>
                          <w:lang w:val="es-MX"/>
                        </w:rPr>
                        <w:t xml:space="preserve">Desarrollar habilidades en el manejo de datos, mediante el lenguaje de programación de </w:t>
                      </w:r>
                      <w:proofErr w:type="spellStart"/>
                      <w:r w:rsidRPr="00434695">
                        <w:rPr>
                          <w:rFonts w:ascii="PT Serif" w:hAnsi="PT Serif"/>
                          <w:color w:val="000000"/>
                          <w:lang w:val="es-MX"/>
                        </w:rPr>
                        <w:t>python</w:t>
                      </w:r>
                      <w:proofErr w:type="spellEnd"/>
                      <w:r w:rsidRPr="00434695">
                        <w:rPr>
                          <w:rFonts w:ascii="PT Serif" w:hAnsi="PT Serif"/>
                          <w:color w:val="000000"/>
                          <w:lang w:val="es-MX"/>
                        </w:rPr>
                        <w:t xml:space="preserve">, para su aplicación en Machine </w:t>
                      </w:r>
                      <w:proofErr w:type="spellStart"/>
                      <w:r w:rsidRPr="00434695">
                        <w:rPr>
                          <w:rFonts w:ascii="PT Serif" w:hAnsi="PT Serif"/>
                          <w:color w:val="000000"/>
                          <w:lang w:val="es-MX"/>
                        </w:rPr>
                        <w:t>Learning</w:t>
                      </w:r>
                      <w:proofErr w:type="spellEnd"/>
                      <w:r w:rsidRPr="00434695">
                        <w:rPr>
                          <w:rFonts w:ascii="PT Serif" w:hAnsi="PT Serif"/>
                          <w:color w:val="000000"/>
                          <w:lang w:val="es-MX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6786434" w14:textId="168089DA" w:rsidR="00392FA9" w:rsidRDefault="003F00F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223D10" wp14:editId="18F51AB8">
                <wp:simplePos x="0" y="0"/>
                <wp:positionH relativeFrom="column">
                  <wp:posOffset>516131</wp:posOffset>
                </wp:positionH>
                <wp:positionV relativeFrom="paragraph">
                  <wp:posOffset>7942</wp:posOffset>
                </wp:positionV>
                <wp:extent cx="3176954" cy="1289538"/>
                <wp:effectExtent l="0" t="0" r="4445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6954" cy="1289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509C34" w14:textId="6466146D" w:rsidR="001F0884" w:rsidRPr="001F0884" w:rsidRDefault="001F0884" w:rsidP="001F0884">
                            <w:pPr>
                              <w:pStyle w:val="Title"/>
                              <w:ind w:left="0"/>
                              <w:rPr>
                                <w:b/>
                                <w:bCs/>
                                <w:color w:val="C6008D"/>
                                <w:sz w:val="56"/>
                                <w:szCs w:val="48"/>
                                <w:lang w:val="en-US"/>
                              </w:rPr>
                            </w:pPr>
                            <w:r w:rsidRPr="001F0884">
                              <w:rPr>
                                <w:b/>
                                <w:bCs/>
                                <w:color w:val="C6008D"/>
                                <w:sz w:val="56"/>
                                <w:szCs w:val="48"/>
                              </w:rPr>
                              <w:t>Tratamiento</w:t>
                            </w:r>
                            <w:r w:rsidRPr="001F0884">
                              <w:rPr>
                                <w:b/>
                                <w:bCs/>
                                <w:color w:val="C6008D"/>
                                <w:sz w:val="56"/>
                                <w:szCs w:val="48"/>
                                <w:lang w:val="en-US"/>
                              </w:rPr>
                              <w:t xml:space="preserve"> de datos</w:t>
                            </w:r>
                          </w:p>
                          <w:p w14:paraId="3B2A7E14" w14:textId="2713CB79" w:rsidR="001F0884" w:rsidRPr="001F0884" w:rsidRDefault="001F0884" w:rsidP="001F0884">
                            <w:pPr>
                              <w:pStyle w:val="Subtitle"/>
                              <w:ind w:left="0"/>
                              <w:rPr>
                                <w:rStyle w:val="Strong"/>
                                <w:b w:val="0"/>
                                <w:bCs w:val="0"/>
                                <w:color w:val="808080" w:themeColor="background1" w:themeShade="80"/>
                              </w:rPr>
                            </w:pPr>
                            <w:r w:rsidRPr="001F0884">
                              <w:rPr>
                                <w:rStyle w:val="Strong"/>
                                <w:b w:val="0"/>
                                <w:bCs w:val="0"/>
                                <w:color w:val="808080" w:themeColor="background1" w:themeShade="80"/>
                              </w:rPr>
                              <w:t>Tarea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23D10" id="Text Box 4" o:spid="_x0000_s1031" type="#_x0000_t202" style="position:absolute;margin-left:40.65pt;margin-top:.65pt;width:250.15pt;height:101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" fillcolor="white [3201]" stroked="f" strokeweight=".5pt">
                <v:textbox>
                  <w:txbxContent>
                    <w:p w14:paraId="2F509C34" w14:textId="6466146D" w:rsidR="001F0884" w:rsidRPr="001F0884" w:rsidRDefault="001F0884" w:rsidP="001F0884">
                      <w:pPr>
                        <w:pStyle w:val="Title"/>
                        <w:ind w:left="0"/>
                        <w:rPr>
                          <w:b/>
                          <w:bCs/>
                          <w:color w:val="C6008D"/>
                          <w:sz w:val="56"/>
                          <w:szCs w:val="48"/>
                          <w:lang w:val="en-US"/>
                        </w:rPr>
                      </w:pPr>
                      <w:r w:rsidRPr="001F0884">
                        <w:rPr>
                          <w:b/>
                          <w:bCs/>
                          <w:color w:val="C6008D"/>
                          <w:sz w:val="56"/>
                          <w:szCs w:val="48"/>
                        </w:rPr>
                        <w:t>Tratamiento</w:t>
                      </w:r>
                      <w:r w:rsidRPr="001F0884">
                        <w:rPr>
                          <w:b/>
                          <w:bCs/>
                          <w:color w:val="C6008D"/>
                          <w:sz w:val="56"/>
                          <w:szCs w:val="48"/>
                          <w:lang w:val="en-US"/>
                        </w:rPr>
                        <w:t xml:space="preserve"> de </w:t>
                      </w:r>
                      <w:proofErr w:type="spellStart"/>
                      <w:r w:rsidRPr="001F0884">
                        <w:rPr>
                          <w:b/>
                          <w:bCs/>
                          <w:color w:val="C6008D"/>
                          <w:sz w:val="56"/>
                          <w:szCs w:val="48"/>
                          <w:lang w:val="en-US"/>
                        </w:rPr>
                        <w:t>datos</w:t>
                      </w:r>
                      <w:proofErr w:type="spellEnd"/>
                    </w:p>
                    <w:p w14:paraId="3B2A7E14" w14:textId="2713CB79" w:rsidR="001F0884" w:rsidRPr="001F0884" w:rsidRDefault="001F0884" w:rsidP="001F0884">
                      <w:pPr>
                        <w:pStyle w:val="Subtitle"/>
                        <w:ind w:left="0"/>
                        <w:rPr>
                          <w:rStyle w:val="Strong"/>
                          <w:b w:val="0"/>
                          <w:bCs w:val="0"/>
                          <w:color w:val="808080" w:themeColor="background1" w:themeShade="80"/>
                        </w:rPr>
                      </w:pPr>
                      <w:r w:rsidRPr="001F0884">
                        <w:rPr>
                          <w:rStyle w:val="Strong"/>
                          <w:b w:val="0"/>
                          <w:bCs w:val="0"/>
                          <w:color w:val="808080" w:themeColor="background1" w:themeShade="80"/>
                        </w:rPr>
                        <w:t>Tarea 01</w:t>
                      </w:r>
                    </w:p>
                  </w:txbxContent>
                </v:textbox>
              </v:shape>
            </w:pict>
          </mc:Fallback>
        </mc:AlternateContent>
      </w:r>
    </w:p>
    <w:p w14:paraId="5FCBB1CE" w14:textId="24711BDB" w:rsidR="001F0884" w:rsidRPr="001F0884" w:rsidRDefault="001F0884" w:rsidP="001F0884"/>
    <w:p w14:paraId="2246693E" w14:textId="02402A59" w:rsidR="001F0884" w:rsidRPr="001F0884" w:rsidRDefault="001F0884" w:rsidP="001F0884"/>
    <w:p w14:paraId="72A53BFF" w14:textId="47FB9129" w:rsidR="001F0884" w:rsidRPr="001F0884" w:rsidRDefault="001F0884" w:rsidP="001F0884"/>
    <w:p w14:paraId="02E28528" w14:textId="00AB3D3D" w:rsidR="001F0884" w:rsidRDefault="001F0884" w:rsidP="003F00F9"/>
    <w:p w14:paraId="44590ECC" w14:textId="77777777" w:rsidR="003F00F9" w:rsidRDefault="003F00F9" w:rsidP="003F00F9"/>
    <w:p w14:paraId="713E21AF" w14:textId="4EAB8593" w:rsidR="001F0884" w:rsidRPr="00D43BA3" w:rsidRDefault="001F0884" w:rsidP="003F00F9">
      <w:pPr>
        <w:pStyle w:val="Heading1"/>
        <w:ind w:left="1170"/>
        <w:rPr>
          <w:color w:val="C6008D"/>
        </w:rPr>
      </w:pPr>
      <w:r w:rsidRPr="00D43BA3">
        <w:rPr>
          <w:color w:val="C6008D"/>
        </w:rPr>
        <w:t>Fundamentación teórica</w:t>
      </w:r>
    </w:p>
    <w:p w14:paraId="253039E3" w14:textId="7D8DCF8F" w:rsidR="001F0884" w:rsidRDefault="00D43BA3" w:rsidP="003F00F9">
      <w:pPr>
        <w:tabs>
          <w:tab w:val="left" w:pos="11430"/>
        </w:tabs>
        <w:ind w:left="1170" w:right="180"/>
        <w:jc w:val="both"/>
        <w:rPr>
          <w:rFonts w:ascii="PT Serif" w:hAnsi="PT Serif"/>
          <w:color w:val="000000"/>
        </w:rPr>
      </w:pPr>
      <w:r>
        <w:rPr>
          <w:rFonts w:ascii="PT Serif" w:hAnsi="PT Serif"/>
          <w:color w:val="000000"/>
        </w:rPr>
        <w:t>Es importante conocer conceptos básicos dentro de la inteligencia artificial y machine learning que permitan entender el contexto en el que se trabaja:</w:t>
      </w:r>
    </w:p>
    <w:p w14:paraId="61F76CBC" w14:textId="77777777" w:rsidR="00D43BA3" w:rsidRPr="00D43BA3" w:rsidRDefault="00D43BA3" w:rsidP="003F00F9">
      <w:pPr>
        <w:pStyle w:val="Heading2"/>
        <w:tabs>
          <w:tab w:val="left" w:pos="810"/>
        </w:tabs>
        <w:ind w:left="1170"/>
        <w:rPr>
          <w:color w:val="C6008D"/>
        </w:rPr>
      </w:pPr>
      <w:r w:rsidRPr="00D43BA3">
        <w:rPr>
          <w:color w:val="C6008D"/>
        </w:rPr>
        <w:t>Instancias en inteligencia artificial</w:t>
      </w:r>
    </w:p>
    <w:p w14:paraId="6C135E4E" w14:textId="77777777" w:rsidR="00D43BA3" w:rsidRPr="00D43BA3" w:rsidRDefault="00D43BA3" w:rsidP="003F00F9">
      <w:pPr>
        <w:tabs>
          <w:tab w:val="left" w:pos="11430"/>
        </w:tabs>
        <w:ind w:left="1170" w:right="180"/>
        <w:jc w:val="both"/>
        <w:rPr>
          <w:rFonts w:ascii="PT Serif" w:hAnsi="PT Serif"/>
          <w:color w:val="000000"/>
        </w:rPr>
      </w:pPr>
      <w:r w:rsidRPr="00D43BA3">
        <w:rPr>
          <w:rFonts w:ascii="PT Serif" w:hAnsi="PT Serif"/>
          <w:color w:val="000000"/>
        </w:rPr>
        <w:t>En general, los sistemas tienen entradas y salidas.  Específicamente los conjuntos de datos entrada y salida pueden ser instancias, atributos y características. Si aterrizamos estos conceptos en una base de datos, las instancias serían las filas ‘y’ [1].</w:t>
      </w:r>
    </w:p>
    <w:p w14:paraId="3E15D9C3" w14:textId="77777777" w:rsidR="00D43BA3" w:rsidRPr="00D43BA3" w:rsidRDefault="00D43BA3" w:rsidP="003F00F9">
      <w:pPr>
        <w:pStyle w:val="Heading2"/>
        <w:ind w:left="1170"/>
        <w:rPr>
          <w:color w:val="C6008D"/>
        </w:rPr>
      </w:pPr>
      <w:r w:rsidRPr="00D43BA3">
        <w:rPr>
          <w:color w:val="C6008D"/>
        </w:rPr>
        <w:t>Atributos en inteligencia artificial</w:t>
      </w:r>
    </w:p>
    <w:p w14:paraId="674FD864" w14:textId="448EC806" w:rsidR="00D43BA3" w:rsidRPr="00D43BA3" w:rsidRDefault="00D43BA3" w:rsidP="003F00F9">
      <w:pPr>
        <w:tabs>
          <w:tab w:val="left" w:pos="11430"/>
        </w:tabs>
        <w:ind w:left="1170" w:right="180"/>
        <w:jc w:val="both"/>
        <w:rPr>
          <w:rFonts w:ascii="PT Serif" w:hAnsi="PT Serif"/>
          <w:color w:val="000000"/>
        </w:rPr>
      </w:pPr>
      <w:r w:rsidRPr="00D43BA3">
        <w:rPr>
          <w:rFonts w:ascii="PT Serif" w:hAnsi="PT Serif"/>
          <w:color w:val="000000"/>
        </w:rPr>
        <w:t xml:space="preserve">Los atributos o </w:t>
      </w:r>
      <w:proofErr w:type="gramStart"/>
      <w:r w:rsidRPr="00D43BA3">
        <w:rPr>
          <w:rFonts w:ascii="PT Serif" w:hAnsi="PT Serif"/>
          <w:color w:val="000000"/>
        </w:rPr>
        <w:t>registros,</w:t>
      </w:r>
      <w:proofErr w:type="gramEnd"/>
      <w:r w:rsidRPr="00D43BA3">
        <w:rPr>
          <w:rFonts w:ascii="PT Serif" w:hAnsi="PT Serif"/>
          <w:color w:val="000000"/>
        </w:rPr>
        <w:t xml:space="preserve"> corresponden a una instancia particular ‘y</w:t>
      </w:r>
      <w:r w:rsidR="003F00F9" w:rsidRPr="00D43BA3">
        <w:rPr>
          <w:rFonts w:ascii="PT Serif" w:hAnsi="PT Serif"/>
          <w:color w:val="000000"/>
        </w:rPr>
        <w:t>’, en</w:t>
      </w:r>
      <w:r w:rsidRPr="00D43BA3">
        <w:rPr>
          <w:rFonts w:ascii="PT Serif" w:hAnsi="PT Serif"/>
          <w:color w:val="000000"/>
        </w:rPr>
        <w:t xml:space="preserve"> la matriz de la base de datos son las ‘x’ o columnas. Existen distintos tipos de atributos: numéricos, nominales, categóricos ordinales, entre otros [1].</w:t>
      </w:r>
    </w:p>
    <w:p w14:paraId="7D2D6A43" w14:textId="77777777" w:rsidR="00D43BA3" w:rsidRPr="003F00F9" w:rsidRDefault="00D43BA3" w:rsidP="003F00F9">
      <w:pPr>
        <w:pStyle w:val="Heading2"/>
        <w:ind w:left="1170"/>
        <w:rPr>
          <w:color w:val="C6008D"/>
        </w:rPr>
      </w:pPr>
      <w:r w:rsidRPr="003F00F9">
        <w:rPr>
          <w:color w:val="C6008D"/>
        </w:rPr>
        <w:t>Estadística de atributos </w:t>
      </w:r>
    </w:p>
    <w:p w14:paraId="50C16FC7" w14:textId="49BD650F" w:rsidR="003F00F9" w:rsidRPr="003F00F9" w:rsidRDefault="00D43BA3" w:rsidP="003F00F9">
      <w:pPr>
        <w:tabs>
          <w:tab w:val="left" w:pos="11430"/>
        </w:tabs>
        <w:ind w:left="1170" w:right="180"/>
        <w:jc w:val="both"/>
        <w:rPr>
          <w:rFonts w:ascii="PT Serif" w:hAnsi="PT Serif"/>
          <w:color w:val="000000"/>
        </w:rPr>
      </w:pPr>
      <w:r w:rsidRPr="00D43BA3">
        <w:rPr>
          <w:rFonts w:ascii="PT Serif" w:hAnsi="PT Serif"/>
          <w:color w:val="000000"/>
        </w:rPr>
        <w:t xml:space="preserve">Cuando se trabaja con datos es importante saber el tipo de operaciones, cálculos y medidas que nos permiten conocer la tendencia de su comportamiento. A continuación, se describen algunas medidas </w:t>
      </w:r>
      <w:r w:rsidR="003F00F9" w:rsidRPr="00D43BA3">
        <w:rPr>
          <w:rFonts w:ascii="PT Serif" w:hAnsi="PT Serif"/>
          <w:color w:val="000000"/>
        </w:rPr>
        <w:t>importantes [</w:t>
      </w:r>
      <w:r w:rsidRPr="00D43BA3">
        <w:rPr>
          <w:rFonts w:ascii="PT Serif" w:hAnsi="PT Serif"/>
          <w:color w:val="000000"/>
        </w:rPr>
        <w:t xml:space="preserve">2][3]: </w:t>
      </w:r>
    </w:p>
    <w:p w14:paraId="14556AB8" w14:textId="77777777" w:rsidR="003F00F9" w:rsidRPr="003F00F9" w:rsidRDefault="003F00F9" w:rsidP="003F00F9">
      <w:pPr>
        <w:pStyle w:val="ListParagraph"/>
        <w:numPr>
          <w:ilvl w:val="0"/>
          <w:numId w:val="1"/>
        </w:numPr>
        <w:tabs>
          <w:tab w:val="left" w:pos="11430"/>
        </w:tabs>
        <w:ind w:right="180"/>
        <w:jc w:val="both"/>
        <w:rPr>
          <w:rFonts w:ascii="PT Serif" w:hAnsi="PT Serif"/>
          <w:color w:val="000000"/>
        </w:rPr>
      </w:pPr>
      <w:r w:rsidRPr="003F00F9">
        <w:rPr>
          <w:rFonts w:ascii="PT Serif" w:hAnsi="PT Serif"/>
          <w:color w:val="000000"/>
        </w:rPr>
        <w:t xml:space="preserve">Máximo </w:t>
      </w:r>
    </w:p>
    <w:p w14:paraId="2BEBCC5E" w14:textId="77777777" w:rsidR="003F00F9" w:rsidRPr="003F00F9" w:rsidRDefault="003F00F9" w:rsidP="003F00F9">
      <w:pPr>
        <w:pStyle w:val="ListParagraph"/>
        <w:tabs>
          <w:tab w:val="left" w:pos="11430"/>
        </w:tabs>
        <w:ind w:left="1890" w:right="180"/>
        <w:jc w:val="both"/>
        <w:rPr>
          <w:rFonts w:ascii="PT Serif" w:hAnsi="PT Serif"/>
          <w:color w:val="000000"/>
        </w:rPr>
      </w:pPr>
      <w:r w:rsidRPr="003F00F9">
        <w:rPr>
          <w:rFonts w:ascii="PT Serif" w:hAnsi="PT Serif"/>
          <w:color w:val="000000"/>
        </w:rPr>
        <w:t>Corresponde al valor más grande contenido en un conjunto de datos.</w:t>
      </w:r>
    </w:p>
    <w:p w14:paraId="100BFC7B" w14:textId="77777777" w:rsidR="003F00F9" w:rsidRPr="003F00F9" w:rsidRDefault="003F00F9" w:rsidP="003F00F9">
      <w:pPr>
        <w:pStyle w:val="ListParagraph"/>
        <w:numPr>
          <w:ilvl w:val="0"/>
          <w:numId w:val="1"/>
        </w:numPr>
        <w:tabs>
          <w:tab w:val="left" w:pos="11430"/>
        </w:tabs>
        <w:ind w:right="180"/>
        <w:jc w:val="both"/>
        <w:rPr>
          <w:rFonts w:ascii="PT Serif" w:hAnsi="PT Serif"/>
          <w:color w:val="000000"/>
        </w:rPr>
      </w:pPr>
      <w:r w:rsidRPr="003F00F9">
        <w:rPr>
          <w:rFonts w:ascii="PT Serif" w:hAnsi="PT Serif"/>
          <w:color w:val="000000"/>
        </w:rPr>
        <w:t>Mínimo</w:t>
      </w:r>
    </w:p>
    <w:p w14:paraId="36E1B55A" w14:textId="77777777" w:rsidR="003F00F9" w:rsidRPr="003F00F9" w:rsidRDefault="003F00F9" w:rsidP="003F00F9">
      <w:pPr>
        <w:pStyle w:val="ListParagraph"/>
        <w:tabs>
          <w:tab w:val="left" w:pos="11430"/>
        </w:tabs>
        <w:ind w:left="1890" w:right="180"/>
        <w:jc w:val="both"/>
        <w:rPr>
          <w:rFonts w:ascii="PT Serif" w:hAnsi="PT Serif"/>
          <w:color w:val="000000"/>
        </w:rPr>
      </w:pPr>
      <w:r w:rsidRPr="003F00F9">
        <w:rPr>
          <w:rFonts w:ascii="PT Serif" w:hAnsi="PT Serif"/>
          <w:color w:val="000000"/>
        </w:rPr>
        <w:t>Corresponde al valor más pequeño contenido en un conjunto de datos.</w:t>
      </w:r>
    </w:p>
    <w:p w14:paraId="0BF72028" w14:textId="77777777" w:rsidR="003F00F9" w:rsidRPr="003F00F9" w:rsidRDefault="003F00F9" w:rsidP="003F00F9">
      <w:pPr>
        <w:pStyle w:val="ListParagraph"/>
        <w:numPr>
          <w:ilvl w:val="0"/>
          <w:numId w:val="1"/>
        </w:numPr>
        <w:tabs>
          <w:tab w:val="left" w:pos="11430"/>
        </w:tabs>
        <w:ind w:right="180"/>
        <w:jc w:val="both"/>
        <w:rPr>
          <w:rFonts w:ascii="PT Serif" w:hAnsi="PT Serif"/>
          <w:color w:val="000000"/>
        </w:rPr>
      </w:pPr>
      <w:r w:rsidRPr="003F00F9">
        <w:rPr>
          <w:rFonts w:ascii="PT Serif" w:hAnsi="PT Serif"/>
          <w:color w:val="000000"/>
        </w:rPr>
        <w:t>Desviación estándar</w:t>
      </w:r>
    </w:p>
    <w:p w14:paraId="56D68E0F" w14:textId="6C62438F" w:rsidR="003F00F9" w:rsidRPr="003F00F9" w:rsidRDefault="003F00F9" w:rsidP="003F00F9">
      <w:pPr>
        <w:pStyle w:val="ListParagraph"/>
        <w:tabs>
          <w:tab w:val="left" w:pos="11430"/>
        </w:tabs>
        <w:ind w:left="1890" w:right="180"/>
        <w:jc w:val="both"/>
        <w:rPr>
          <w:rFonts w:ascii="PT Serif" w:hAnsi="PT Serif"/>
          <w:color w:val="000000"/>
        </w:rPr>
      </w:pPr>
      <w:r w:rsidRPr="003F00F9">
        <w:rPr>
          <w:rFonts w:ascii="PT Serif" w:hAnsi="PT Serif"/>
          <w:color w:val="000000"/>
        </w:rPr>
        <w:t>Se define como una medida de la dispersión de un conjunto de datos. A mayor desviación estándar, mayor dispersión de los datos. Su expresión matemática es la siguiente:</w:t>
      </w:r>
    </w:p>
    <w:p w14:paraId="1226C6DD" w14:textId="77777777" w:rsidR="003F00F9" w:rsidRPr="003F00F9" w:rsidRDefault="003F00F9" w:rsidP="003F00F9">
      <w:pPr>
        <w:pStyle w:val="ListParagraph"/>
        <w:numPr>
          <w:ilvl w:val="0"/>
          <w:numId w:val="1"/>
        </w:numPr>
        <w:tabs>
          <w:tab w:val="left" w:pos="11430"/>
        </w:tabs>
        <w:ind w:right="180"/>
        <w:jc w:val="both"/>
        <w:rPr>
          <w:rFonts w:ascii="PT Serif" w:hAnsi="PT Serif"/>
          <w:color w:val="000000"/>
        </w:rPr>
      </w:pPr>
      <w:r w:rsidRPr="003F00F9">
        <w:rPr>
          <w:rFonts w:ascii="PT Serif" w:hAnsi="PT Serif"/>
          <w:color w:val="000000"/>
        </w:rPr>
        <w:t xml:space="preserve">Media  </w:t>
      </w:r>
    </w:p>
    <w:p w14:paraId="74A7BAF6" w14:textId="77777777" w:rsidR="003F00F9" w:rsidRPr="003F00F9" w:rsidRDefault="003F00F9" w:rsidP="003F00F9">
      <w:pPr>
        <w:pStyle w:val="ListParagraph"/>
        <w:tabs>
          <w:tab w:val="left" w:pos="11430"/>
        </w:tabs>
        <w:ind w:left="1890" w:right="180"/>
        <w:jc w:val="both"/>
        <w:rPr>
          <w:rFonts w:ascii="PT Serif" w:hAnsi="PT Serif"/>
          <w:color w:val="000000"/>
        </w:rPr>
      </w:pPr>
      <w:r w:rsidRPr="003F00F9">
        <w:rPr>
          <w:rFonts w:ascii="PT Serif" w:hAnsi="PT Serif"/>
          <w:color w:val="000000"/>
        </w:rPr>
        <w:t>Es una medida de la tendencia central de los datos. Es la suma de los valores de los datos entre la cantidad de datos.</w:t>
      </w:r>
    </w:p>
    <w:p w14:paraId="61BC75C9" w14:textId="77777777" w:rsidR="003F00F9" w:rsidRPr="003F00F9" w:rsidRDefault="003F00F9" w:rsidP="003F00F9">
      <w:pPr>
        <w:pStyle w:val="ListParagraph"/>
        <w:numPr>
          <w:ilvl w:val="0"/>
          <w:numId w:val="1"/>
        </w:numPr>
        <w:tabs>
          <w:tab w:val="left" w:pos="11430"/>
        </w:tabs>
        <w:ind w:right="180"/>
        <w:jc w:val="both"/>
        <w:rPr>
          <w:rFonts w:ascii="PT Serif" w:hAnsi="PT Serif"/>
          <w:color w:val="000000"/>
        </w:rPr>
      </w:pPr>
      <w:r w:rsidRPr="003F00F9">
        <w:rPr>
          <w:rFonts w:ascii="PT Serif" w:hAnsi="PT Serif"/>
          <w:color w:val="000000"/>
        </w:rPr>
        <w:t>Moda</w:t>
      </w:r>
    </w:p>
    <w:p w14:paraId="10C6B917" w14:textId="76CA52ED" w:rsidR="003F00F9" w:rsidRDefault="003F00F9" w:rsidP="003F00F9">
      <w:pPr>
        <w:pStyle w:val="ListParagraph"/>
        <w:tabs>
          <w:tab w:val="left" w:pos="11430"/>
        </w:tabs>
        <w:ind w:left="1890" w:right="180"/>
        <w:jc w:val="both"/>
        <w:rPr>
          <w:rFonts w:ascii="PT Serif" w:hAnsi="PT Serif"/>
          <w:color w:val="000000"/>
        </w:rPr>
      </w:pPr>
      <w:r w:rsidRPr="003F00F9">
        <w:rPr>
          <w:rFonts w:ascii="PT Serif" w:hAnsi="PT Serif"/>
          <w:color w:val="000000"/>
        </w:rPr>
        <w:t>Dentro de los atributos corresponde al valor que más se repite dentro de los atributos.</w:t>
      </w:r>
    </w:p>
    <w:p w14:paraId="6403CE05" w14:textId="77777777" w:rsidR="003F00F9" w:rsidRPr="003F00F9" w:rsidRDefault="003F00F9" w:rsidP="003F00F9">
      <w:pPr>
        <w:ind w:left="1170"/>
        <w:rPr>
          <w:rFonts w:ascii="PT Serif" w:hAnsi="PT Serif"/>
          <w:color w:val="000000"/>
        </w:rPr>
      </w:pPr>
      <w:r w:rsidRPr="003F00F9">
        <w:rPr>
          <w:rFonts w:ascii="PT Serif" w:hAnsi="PT Serif"/>
          <w:color w:val="000000"/>
        </w:rPr>
        <w:t xml:space="preserve">Tipo de distribución </w:t>
      </w:r>
    </w:p>
    <w:p w14:paraId="01037547" w14:textId="77777777" w:rsidR="003F00F9" w:rsidRPr="003F00F9" w:rsidRDefault="003F00F9" w:rsidP="003F00F9">
      <w:pPr>
        <w:ind w:left="1170"/>
        <w:rPr>
          <w:rFonts w:ascii="PT Serif" w:hAnsi="PT Serif"/>
          <w:color w:val="000000"/>
        </w:rPr>
      </w:pPr>
      <w:r w:rsidRPr="003F00F9">
        <w:rPr>
          <w:rFonts w:ascii="PT Serif" w:hAnsi="PT Serif"/>
          <w:color w:val="000000"/>
        </w:rPr>
        <w:t>El histograma permite conocer el tipo de distribución de los datos con los que se trabajará, existen distintos tipo de distribución [1]:</w:t>
      </w:r>
    </w:p>
    <w:p w14:paraId="6D7D9DAB" w14:textId="08F0351A" w:rsidR="00D43BA3" w:rsidRDefault="003F00F9" w:rsidP="003F00F9">
      <w:pPr>
        <w:ind w:left="1170"/>
        <w:rPr>
          <w:rFonts w:ascii="PT Serif" w:hAnsi="PT Serif"/>
          <w:color w:val="000000"/>
        </w:rPr>
      </w:pPr>
      <w:r w:rsidRPr="003F00F9">
        <w:rPr>
          <w:rFonts w:ascii="PT Serif" w:hAnsi="PT Serif"/>
          <w:color w:val="000000"/>
        </w:rPr>
        <w:t>Uniforme</w:t>
      </w:r>
    </w:p>
    <w:p w14:paraId="0231EE61" w14:textId="5092C119" w:rsidR="00451212" w:rsidRDefault="00451212" w:rsidP="003F00F9">
      <w:pPr>
        <w:ind w:left="1170"/>
        <w:rPr>
          <w:rFonts w:ascii="PT Serif" w:hAnsi="PT Serif"/>
          <w:color w:val="000000"/>
        </w:rPr>
      </w:pPr>
    </w:p>
    <w:p w14:paraId="2906CF53" w14:textId="054C7B92" w:rsidR="00451212" w:rsidRDefault="00451212" w:rsidP="003F00F9">
      <w:pPr>
        <w:ind w:left="1170"/>
        <w:rPr>
          <w:rFonts w:ascii="PT Serif" w:hAnsi="PT Serif"/>
          <w:color w:val="000000"/>
        </w:rPr>
      </w:pPr>
    </w:p>
    <w:p w14:paraId="622D5067" w14:textId="7F725A61" w:rsidR="00451212" w:rsidRDefault="00451212" w:rsidP="003F00F9">
      <w:pPr>
        <w:ind w:left="1170"/>
        <w:rPr>
          <w:rFonts w:ascii="PT Serif" w:hAnsi="PT Serif"/>
          <w:color w:val="000000"/>
        </w:rPr>
      </w:pPr>
    </w:p>
    <w:p w14:paraId="610228B5" w14:textId="2AE09021" w:rsidR="00451212" w:rsidRDefault="00451212" w:rsidP="003F00F9">
      <w:pPr>
        <w:ind w:left="1170"/>
        <w:rPr>
          <w:rFonts w:ascii="PT Serif" w:hAnsi="PT Serif"/>
          <w:color w:val="000000"/>
        </w:rPr>
      </w:pPr>
    </w:p>
    <w:p w14:paraId="04061CCE" w14:textId="798BC401" w:rsidR="00451212" w:rsidRDefault="00451212" w:rsidP="003F00F9">
      <w:pPr>
        <w:ind w:left="1170"/>
        <w:rPr>
          <w:rFonts w:ascii="PT Serif" w:hAnsi="PT Serif"/>
          <w:color w:val="000000"/>
        </w:rPr>
      </w:pPr>
    </w:p>
    <w:p w14:paraId="01EB4AE9" w14:textId="79F4F120" w:rsidR="00451212" w:rsidRDefault="00451212" w:rsidP="003F00F9">
      <w:pPr>
        <w:ind w:left="1170"/>
        <w:rPr>
          <w:rFonts w:ascii="PT Serif" w:hAnsi="PT Serif"/>
          <w:color w:val="000000"/>
        </w:rPr>
      </w:pPr>
      <w:r w:rsidRPr="00451212">
        <w:rPr>
          <w:rFonts w:ascii="PT Serif" w:hAnsi="PT Serif"/>
          <w:color w:val="000000"/>
        </w:rPr>
        <w:drawing>
          <wp:inline distT="0" distB="0" distL="0" distR="0" wp14:anchorId="44D3615F" wp14:editId="3509581F">
            <wp:extent cx="6972300" cy="282321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34A0" w14:textId="51E8D39D" w:rsidR="003F00F9" w:rsidRDefault="003F00F9" w:rsidP="003F00F9">
      <w:pPr>
        <w:ind w:left="1170"/>
        <w:rPr>
          <w:rFonts w:ascii="PT Serif" w:hAnsi="PT Serif"/>
          <w:color w:val="000000"/>
        </w:rPr>
      </w:pPr>
    </w:p>
    <w:p w14:paraId="6C0B00AE" w14:textId="77777777" w:rsidR="003F00F9" w:rsidRPr="003F00F9" w:rsidRDefault="003F00F9" w:rsidP="003F00F9">
      <w:pPr>
        <w:ind w:left="1170"/>
      </w:pPr>
    </w:p>
    <w:p w14:paraId="4460A366" w14:textId="4A696309" w:rsidR="00D43BA3" w:rsidRDefault="00D43BA3" w:rsidP="00D43BA3">
      <w:pPr>
        <w:ind w:left="810"/>
        <w:rPr>
          <w:rFonts w:ascii="PT Serif" w:hAnsi="PT Serif"/>
          <w:color w:val="000000"/>
        </w:rPr>
      </w:pPr>
    </w:p>
    <w:p w14:paraId="48092816" w14:textId="08BC329A" w:rsidR="00D43BA3" w:rsidRDefault="00D43BA3" w:rsidP="003F00F9">
      <w:pPr>
        <w:ind w:left="1080" w:hanging="270"/>
      </w:pPr>
    </w:p>
    <w:p w14:paraId="36EDE090" w14:textId="5ECCCB01" w:rsidR="003F00F9" w:rsidRDefault="003F00F9" w:rsidP="003F00F9">
      <w:pPr>
        <w:ind w:left="1080" w:hanging="270"/>
      </w:pPr>
    </w:p>
    <w:p w14:paraId="7194C545" w14:textId="7360D516" w:rsidR="003F00F9" w:rsidRDefault="003F00F9" w:rsidP="003F00F9">
      <w:pPr>
        <w:ind w:left="1080" w:hanging="270"/>
      </w:pPr>
    </w:p>
    <w:p w14:paraId="64DB91EB" w14:textId="5679D7FC" w:rsidR="003F00F9" w:rsidRDefault="003F00F9" w:rsidP="003F00F9">
      <w:pPr>
        <w:ind w:left="1080" w:hanging="270"/>
      </w:pPr>
    </w:p>
    <w:p w14:paraId="1B5FC2CE" w14:textId="77777777" w:rsidR="003F00F9" w:rsidRPr="001F0884" w:rsidRDefault="003F00F9" w:rsidP="003F00F9">
      <w:pPr>
        <w:ind w:left="1080" w:hanging="270"/>
      </w:pPr>
    </w:p>
    <w:sectPr w:rsidR="003F00F9" w:rsidRPr="001F0884" w:rsidSect="003F00F9">
      <w:pgSz w:w="12240" w:h="15840"/>
      <w:pgMar w:top="0" w:right="126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erif">
    <w:altName w:val="PT Serif"/>
    <w:charset w:val="00"/>
    <w:family w:val="roman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9565B"/>
    <w:multiLevelType w:val="hybridMultilevel"/>
    <w:tmpl w:val="07CEDC6A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 w16cid:durableId="567031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9B"/>
    <w:rsid w:val="00017779"/>
    <w:rsid w:val="00021C04"/>
    <w:rsid w:val="0007049B"/>
    <w:rsid w:val="000B4502"/>
    <w:rsid w:val="001F0884"/>
    <w:rsid w:val="00262B92"/>
    <w:rsid w:val="00392FA9"/>
    <w:rsid w:val="003F00F9"/>
    <w:rsid w:val="00434695"/>
    <w:rsid w:val="00451212"/>
    <w:rsid w:val="00515218"/>
    <w:rsid w:val="00A1111B"/>
    <w:rsid w:val="00B23AAC"/>
    <w:rsid w:val="00D43BA3"/>
    <w:rsid w:val="00D76AB2"/>
    <w:rsid w:val="00F67F22"/>
    <w:rsid w:val="00FB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2CC1C"/>
  <w15:chartTrackingRefBased/>
  <w15:docId w15:val="{F84FA2B7-70CD-4B26-B337-5B0343B9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4502"/>
    <w:pPr>
      <w:spacing w:after="0" w:line="240" w:lineRule="auto"/>
      <w:ind w:left="720"/>
      <w:contextualSpacing/>
    </w:pPr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502"/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502"/>
    <w:pPr>
      <w:numPr>
        <w:ilvl w:val="1"/>
      </w:numPr>
      <w:ind w:left="720"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B4502"/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D76AB2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6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B450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B45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62B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B9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F0884"/>
    <w:rPr>
      <w:b/>
      <w:bCs/>
    </w:rPr>
  </w:style>
  <w:style w:type="paragraph" w:styleId="ListParagraph">
    <w:name w:val="List Paragraph"/>
    <w:basedOn w:val="Normal"/>
    <w:uiPriority w:val="34"/>
    <w:qFormat/>
    <w:rsid w:val="003F0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leyv\AppData\Roaming\Microsoft\Templates\Report%20(Origin%20the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C0746-AC25-422A-B15E-5CA42636F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(Origin theme).dotx</Template>
  <TotalTime>56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Leyva</dc:creator>
  <cp:keywords/>
  <dc:description/>
  <cp:lastModifiedBy>Sheila Leyva</cp:lastModifiedBy>
  <cp:revision>3</cp:revision>
  <dcterms:created xsi:type="dcterms:W3CDTF">2022-08-17T01:26:00Z</dcterms:created>
  <dcterms:modified xsi:type="dcterms:W3CDTF">2022-08-17T16:34:00Z</dcterms:modified>
</cp:coreProperties>
</file>